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87A75C5" wp14:editId="5D04C4C1">
                                  <wp:extent cx="1762125" cy="1101750"/>
                                  <wp:effectExtent l="0" t="0" r="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9142" cy="1106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B288672FCE7E45B29C8AD7B0CF9E4B2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6C0D2F" w:rsidP="00486E5D">
                                <w:pPr>
                                  <w:pStyle w:val="Title"/>
                                </w:pPr>
                                <w:r>
                                  <w:t>Abraham Joseph</w:t>
                                </w:r>
                              </w:p>
                            </w:sdtContent>
                          </w:sdt>
                          <w:p w:rsidR="00D70063" w:rsidRDefault="00AB4593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D55E6E50520145E997D608DE92627A37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0F35A4">
                                  <w:t>D.O.B: 4/2/1978</w:t>
                                </w:r>
                                <w:r w:rsidR="006C0D2F">
                                  <w:t xml:space="preserve"> (</w:t>
                                </w:r>
                                <w:r w:rsidR="000F35A4">
                                  <w:t>38</w:t>
                                </w:r>
                                <w:r w:rsidR="006C0D2F">
                                  <w:t xml:space="preserve"> Years old)</w:t>
                                </w:r>
                                <w:r w:rsidR="004D3726">
                                  <w:br/>
                                  <w:t>Status: Married</w:t>
                                </w:r>
                                <w:r w:rsidR="004D3726">
                                  <w:br/>
                                  <w:t>Kids: Yes</w:t>
                                </w:r>
                                <w:r w:rsidR="004D3726">
                                  <w:br/>
                                  <w:t>Location: Rochester, Ny</w:t>
                                </w:r>
                              </w:sdtContent>
                            </w:sdt>
                          </w:p>
                          <w:p w:rsidR="00D70063" w:rsidRDefault="006C0D2F" w:rsidP="00D70063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  <w:p w:rsidR="00D70063" w:rsidRDefault="006C0D2F" w:rsidP="00D70063">
                            <w:r>
                              <w:t xml:space="preserve">Entertainment for everyone in my family while having </w:t>
                            </w:r>
                            <w:r w:rsidR="00A712D9">
                              <w:t xml:space="preserve">a meal </w:t>
                            </w:r>
                            <w:r>
                              <w:t>and during weekends.</w:t>
                            </w:r>
                            <w:r w:rsidR="00A712D9">
                              <w:t xml:space="preserve"> 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5274DBD35D0A4E6DA1534FD54160A41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6C0D2F" w:rsidP="00D70063">
                            <w:r>
                              <w:t xml:space="preserve">I have </w:t>
                            </w:r>
                            <w:r w:rsidR="006058D7">
                              <w:t>20</w:t>
                            </w:r>
                            <w:r>
                              <w:t xml:space="preserve"> years of experience as a software developer in various programming languages.</w:t>
                            </w:r>
                            <w:r w:rsidR="006058D7">
                              <w:t xml:space="preserve"> I would rate my technical proficiency as 10 out of 10.</w:t>
                            </w:r>
                            <w:r>
                              <w:t xml:space="preserve"> I have been using Netflix for over 2 years and have recently started using it for my children.</w:t>
                            </w:r>
                          </w:p>
                          <w:p w:rsidR="00DE7C06" w:rsidRPr="00DE7C06" w:rsidRDefault="00DE7C06" w:rsidP="00DE7C06">
                            <w:pPr>
                              <w:pStyle w:val="Heading3"/>
                              <w:rPr>
                                <w:sz w:val="28"/>
                                <w:szCs w:val="26"/>
                              </w:rPr>
                            </w:pPr>
                            <w:r w:rsidRPr="00DE7C06">
                              <w:rPr>
                                <w:sz w:val="28"/>
                                <w:szCs w:val="26"/>
                              </w:rPr>
                              <w:t>Devices Used</w:t>
                            </w:r>
                          </w:p>
                          <w:p w:rsidR="00DE7C06" w:rsidRDefault="00DE7C06" w:rsidP="00DE7C06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09600" cy="6096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aptop-icon-2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19125" cy="61912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v_show-51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633B30484F5C482D83B08F1EF4BA9BA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E7C06" w:rsidRDefault="00DE7C06" w:rsidP="00DE7C06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DE7C06" w:rsidRDefault="00DE7C06" w:rsidP="00DE7C06">
                            <w:pPr>
                              <w:pStyle w:val="ContactInfo"/>
                            </w:pPr>
                            <w:r>
                              <w:t>63, East Squire Drive</w:t>
                            </w:r>
                          </w:p>
                          <w:p w:rsidR="00DE7C06" w:rsidRDefault="00DE7C06" w:rsidP="00DE7C06">
                            <w:pPr>
                              <w:pStyle w:val="ContactInfo"/>
                            </w:pPr>
                            <w:r>
                              <w:t>Rochester, NY 14623</w:t>
                            </w:r>
                          </w:p>
                          <w:p w:rsidR="00DE7C06" w:rsidRDefault="00DE7C06" w:rsidP="00DE7C06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585-334-5647</w:t>
                            </w:r>
                          </w:p>
                          <w:p w:rsidR="00DE7C06" w:rsidRDefault="00DE7C06" w:rsidP="00DE7C06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D44AF0">
                                <w:rPr>
                                  <w:rStyle w:val="Hyperlink"/>
                                </w:rPr>
                                <w:t>josephabraham@gmail.com</w:t>
                              </w:r>
                            </w:hyperlink>
                          </w:p>
                          <w:p w:rsidR="00DE7C06" w:rsidRDefault="00DE7C06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87A75C5" wp14:editId="5D04C4C1">
                            <wp:extent cx="1762125" cy="1101750"/>
                            <wp:effectExtent l="0" t="0" r="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9142" cy="11061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B288672FCE7E45B29C8AD7B0CF9E4B29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6C0D2F" w:rsidP="00486E5D">
                          <w:pPr>
                            <w:pStyle w:val="Title"/>
                          </w:pPr>
                          <w:r>
                            <w:t>Abraham Joseph</w:t>
                          </w:r>
                        </w:p>
                      </w:sdtContent>
                    </w:sdt>
                    <w:p w:rsidR="00D70063" w:rsidRDefault="00AB4593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D55E6E50520145E997D608DE92627A37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0F35A4">
                            <w:t>D.O.B: 4/2/1978</w:t>
                          </w:r>
                          <w:r w:rsidR="006C0D2F">
                            <w:t xml:space="preserve"> (</w:t>
                          </w:r>
                          <w:r w:rsidR="000F35A4">
                            <w:t>38</w:t>
                          </w:r>
                          <w:r w:rsidR="006C0D2F">
                            <w:t xml:space="preserve"> Years old)</w:t>
                          </w:r>
                          <w:r w:rsidR="004D3726">
                            <w:br/>
                            <w:t>Status: Married</w:t>
                          </w:r>
                          <w:r w:rsidR="004D3726">
                            <w:br/>
                            <w:t>Kids: Yes</w:t>
                          </w:r>
                          <w:r w:rsidR="004D3726">
                            <w:br/>
                            <w:t>Location: Rochester, Ny</w:t>
                          </w:r>
                        </w:sdtContent>
                      </w:sdt>
                    </w:p>
                    <w:p w:rsidR="00D70063" w:rsidRDefault="006C0D2F" w:rsidP="00D70063">
                      <w:pPr>
                        <w:pStyle w:val="Heading1"/>
                      </w:pPr>
                      <w:r>
                        <w:t>Objective</w:t>
                      </w:r>
                    </w:p>
                    <w:p w:rsidR="00D70063" w:rsidRDefault="006C0D2F" w:rsidP="00D70063">
                      <w:r>
                        <w:t xml:space="preserve">Entertainment for everyone in my family while having </w:t>
                      </w:r>
                      <w:r w:rsidR="00A712D9">
                        <w:t xml:space="preserve">a meal </w:t>
                      </w:r>
                      <w:r>
                        <w:t>and during weekends.</w:t>
                      </w:r>
                      <w:r w:rsidR="00A712D9">
                        <w:t xml:space="preserve"> </w:t>
                      </w:r>
                    </w:p>
                    <w:sdt>
                      <w:sdtPr>
                        <w:id w:val="1993831541"/>
                        <w:placeholder>
                          <w:docPart w:val="5274DBD35D0A4E6DA1534FD54160A41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:rsidR="00D70063" w:rsidRDefault="006C0D2F" w:rsidP="00D70063">
                      <w:r>
                        <w:t xml:space="preserve">I have </w:t>
                      </w:r>
                      <w:r w:rsidR="006058D7">
                        <w:t>20</w:t>
                      </w:r>
                      <w:r>
                        <w:t xml:space="preserve"> years of experience as a software developer in various programming languages.</w:t>
                      </w:r>
                      <w:r w:rsidR="006058D7">
                        <w:t xml:space="preserve"> I would rate my technical proficiency as 10 out of 10.</w:t>
                      </w:r>
                      <w:r>
                        <w:t xml:space="preserve"> I have been using Netflix for over 2 years and have recently started using it for my children.</w:t>
                      </w:r>
                    </w:p>
                    <w:p w:rsidR="00DE7C06" w:rsidRPr="00DE7C06" w:rsidRDefault="00DE7C06" w:rsidP="00DE7C06">
                      <w:pPr>
                        <w:pStyle w:val="Heading3"/>
                        <w:rPr>
                          <w:sz w:val="28"/>
                          <w:szCs w:val="26"/>
                        </w:rPr>
                      </w:pPr>
                      <w:r w:rsidRPr="00DE7C06">
                        <w:rPr>
                          <w:sz w:val="28"/>
                          <w:szCs w:val="26"/>
                        </w:rPr>
                        <w:t>Devices Used</w:t>
                      </w:r>
                    </w:p>
                    <w:p w:rsidR="00DE7C06" w:rsidRDefault="00DE7C06" w:rsidP="00DE7C06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609600" cy="6096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aptop-icon-2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0" cy="6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619125" cy="61912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v_show-51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125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id w:val="-26178941"/>
                        <w:placeholder>
                          <w:docPart w:val="633B30484F5C482D83B08F1EF4BA9BAA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:rsidR="00DE7C06" w:rsidRDefault="00DE7C06" w:rsidP="00DE7C06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DE7C06" w:rsidRDefault="00DE7C06" w:rsidP="00DE7C06">
                      <w:pPr>
                        <w:pStyle w:val="ContactInfo"/>
                      </w:pPr>
                      <w:r>
                        <w:t>63, East Squire Drive</w:t>
                      </w:r>
                    </w:p>
                    <w:p w:rsidR="00DE7C06" w:rsidRDefault="00DE7C06" w:rsidP="00DE7C06">
                      <w:pPr>
                        <w:pStyle w:val="ContactInfo"/>
                      </w:pPr>
                      <w:r>
                        <w:t>Rochester, NY 14623</w:t>
                      </w:r>
                    </w:p>
                    <w:p w:rsidR="00DE7C06" w:rsidRDefault="00DE7C06" w:rsidP="00DE7C06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585-334-5647</w:t>
                      </w:r>
                    </w:p>
                    <w:p w:rsidR="00DE7C06" w:rsidRDefault="00DE7C06" w:rsidP="00DE7C06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2" w:history="1">
                        <w:r w:rsidRPr="00D44AF0">
                          <w:rPr>
                            <w:rStyle w:val="Hyperlink"/>
                          </w:rPr>
                          <w:t>josephabraham@gmail.com</w:t>
                        </w:r>
                      </w:hyperlink>
                    </w:p>
                    <w:p w:rsidR="00DE7C06" w:rsidRDefault="00DE7C06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09C617101A54AB1B68D61C03B03973D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Default="006C0D2F" w:rsidP="00D70063">
      <w:pPr>
        <w:pStyle w:val="Heading4"/>
      </w:pPr>
      <w:r>
        <w:t>BottleNeck Solutions PVT Ltd – Rochester, Ny</w:t>
      </w:r>
    </w:p>
    <w:p w:rsidR="004D3726" w:rsidRDefault="000F35A4" w:rsidP="004D3726">
      <w:pPr>
        <w:pStyle w:val="Heading5"/>
      </w:pPr>
      <w:r>
        <w:t>5/1/2007</w:t>
      </w:r>
      <w:r w:rsidR="006C0D2F">
        <w:t xml:space="preserve"> - Present</w:t>
      </w:r>
    </w:p>
    <w:p w:rsidR="00D70063" w:rsidRDefault="004D3726" w:rsidP="00D70063">
      <w:r>
        <w:t xml:space="preserve">Lead Developer for a team of 8 towards development of a video editing software. </w:t>
      </w:r>
      <w:r w:rsidR="000F35A4">
        <w:t>M</w:t>
      </w:r>
      <w:r>
        <w:t>anaging</w:t>
      </w:r>
      <w:r w:rsidR="000F35A4">
        <w:t xml:space="preserve"> a client account with over 2000 employees.</w:t>
      </w:r>
    </w:p>
    <w:p w:rsidR="00D70063" w:rsidRDefault="000F35A4" w:rsidP="00D70063">
      <w:pPr>
        <w:pStyle w:val="Heading4"/>
      </w:pPr>
      <w:r>
        <w:t>Globocide Corp – Bangalore, India</w:t>
      </w:r>
    </w:p>
    <w:p w:rsidR="00D70063" w:rsidRDefault="000F35A4" w:rsidP="00D70063">
      <w:pPr>
        <w:pStyle w:val="Heading5"/>
      </w:pPr>
      <w:r>
        <w:t>9/15</w:t>
      </w:r>
      <w:r w:rsidR="006C0D2F">
        <w:t>/</w:t>
      </w:r>
      <w:r>
        <w:t>2000 –</w:t>
      </w:r>
      <w:r w:rsidR="006C0D2F">
        <w:t xml:space="preserve"> </w:t>
      </w:r>
      <w:r>
        <w:t>4/28/2007</w:t>
      </w:r>
    </w:p>
    <w:p w:rsidR="00D70063" w:rsidRDefault="000F35A4" w:rsidP="00D70063">
      <w:r>
        <w:t>Started my career as an associate software developer in charge of development and maintenance of Live environment for clients. Led a team of 15 developers and testers to successfully publishing a new corporate website for the organization.</w:t>
      </w:r>
    </w:p>
    <w:p w:rsidR="00D70063" w:rsidRDefault="00A712D9" w:rsidP="00D70063">
      <w:pPr>
        <w:pStyle w:val="Heading3"/>
      </w:pPr>
      <w:r>
        <w:t>Motivation</w:t>
      </w:r>
    </w:p>
    <w:p w:rsidR="00581FC8" w:rsidRDefault="00A712D9" w:rsidP="00A712D9">
      <w:r>
        <w:t>After a long week of all work and no play, being able to spend time with my wife and children and sometimes have friends over to enjoy some good shows. I find the content on Netflix interesting and since most of my friends are from my hometown, our families can watch regional movies.</w:t>
      </w:r>
      <w:bookmarkStart w:id="0" w:name="_GoBack"/>
      <w:bookmarkEnd w:id="0"/>
    </w:p>
    <w:p w:rsidR="006058D7" w:rsidRDefault="006058D7" w:rsidP="00A712D9"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3996055" cy="2331085"/>
            <wp:effectExtent l="0" t="0" r="4445" b="1206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A712D9" w:rsidRDefault="00A712D9" w:rsidP="00A712D9">
      <w:pPr>
        <w:pStyle w:val="Heading3"/>
      </w:pPr>
      <w:r>
        <w:t>Frustrations</w:t>
      </w:r>
    </w:p>
    <w:p w:rsidR="00A712D9" w:rsidRDefault="00A712D9" w:rsidP="00A712D9">
      <w:pPr>
        <w:pStyle w:val="ListParagraph"/>
        <w:numPr>
          <w:ilvl w:val="0"/>
          <w:numId w:val="1"/>
        </w:numPr>
      </w:pPr>
      <w:r>
        <w:t>Not being able to find a movie</w:t>
      </w:r>
      <w:r w:rsidR="006058D7">
        <w:t xml:space="preserve"> or TV show that was</w:t>
      </w:r>
      <w:r>
        <w:t xml:space="preserve"> suggested by someone</w:t>
      </w:r>
      <w:r w:rsidR="006058D7">
        <w:t>.</w:t>
      </w:r>
    </w:p>
    <w:p w:rsidR="006058D7" w:rsidRDefault="00A712D9" w:rsidP="006058D7">
      <w:pPr>
        <w:pStyle w:val="ListParagraph"/>
        <w:numPr>
          <w:ilvl w:val="0"/>
          <w:numId w:val="1"/>
        </w:numPr>
      </w:pPr>
      <w:r>
        <w:t>Content older than a couple of years are sometimes not available.</w:t>
      </w:r>
    </w:p>
    <w:p w:rsidR="006058D7" w:rsidRPr="00581FC8" w:rsidRDefault="006058D7" w:rsidP="006058D7"/>
    <w:sectPr w:rsidR="006058D7" w:rsidRPr="00581FC8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93" w:rsidRDefault="00AB4593" w:rsidP="00187B92">
      <w:pPr>
        <w:spacing w:after="0" w:line="240" w:lineRule="auto"/>
      </w:pPr>
      <w:r>
        <w:separator/>
      </w:r>
    </w:p>
  </w:endnote>
  <w:endnote w:type="continuationSeparator" w:id="0">
    <w:p w:rsidR="00AB4593" w:rsidRDefault="00AB459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93" w:rsidRDefault="00AB4593" w:rsidP="00187B92">
      <w:pPr>
        <w:spacing w:after="0" w:line="240" w:lineRule="auto"/>
      </w:pPr>
      <w:r>
        <w:separator/>
      </w:r>
    </w:p>
  </w:footnote>
  <w:footnote w:type="continuationSeparator" w:id="0">
    <w:p w:rsidR="00AB4593" w:rsidRDefault="00AB4593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C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2DD505E32FBE4E74B17F51FDF560918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6C0D2F" w:rsidP="00187B92">
                                        <w:pPr>
                                          <w:pStyle w:val="Title"/>
                                        </w:pPr>
                                        <w:r>
                                          <w:rPr>
                                            <w:lang w:val="en-IN"/>
                                          </w:rPr>
                                          <w:t>Abraham Joseph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AB4593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C7252FDFD237491EBDA8F2C65E0F50A9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4D3726">
                                          <w:rPr>
                                            <w:lang w:val="en-IN"/>
                                          </w:rPr>
                                          <w:t>D.O.B: 4/2/1978 (38 Years old)</w:t>
                                        </w:r>
                                        <w:r w:rsidR="004D3726">
                                          <w:rPr>
                                            <w:lang w:val="en-IN"/>
                                          </w:rPr>
                                          <w:br/>
                                          <w:t>Status: Married</w:t>
                                        </w:r>
                                        <w:r w:rsidR="004D3726">
                                          <w:rPr>
                                            <w:lang w:val="en-IN"/>
                                          </w:rPr>
                                          <w:br/>
                                          <w:t>Kids: Yes</w:t>
                                        </w:r>
                                        <w:r w:rsidR="004D3726">
                                          <w:rPr>
                                            <w:lang w:val="en-IN"/>
                                          </w:rPr>
                                          <w:br/>
                                          <w:t>Location: Rochester, Ny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AB459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2DD505E32FBE4E74B17F51FDF560918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6C0D2F" w:rsidP="00187B92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val="en-IN"/>
                                    </w:rPr>
                                    <w:t>Abraham Joseph</w:t>
                                  </w:r>
                                </w:p>
                              </w:sdtContent>
                            </w:sdt>
                            <w:p w:rsidR="002C0739" w:rsidRPr="00970D57" w:rsidRDefault="00AB4593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C7252FDFD237491EBDA8F2C65E0F50A9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4D3726">
                                    <w:rPr>
                                      <w:lang w:val="en-IN"/>
                                    </w:rPr>
                                    <w:t>D.O.B: 4/2/1978 (38 Years old)</w:t>
                                  </w:r>
                                  <w:r w:rsidR="004D3726">
                                    <w:rPr>
                                      <w:lang w:val="en-IN"/>
                                    </w:rPr>
                                    <w:br/>
                                    <w:t>Status: Married</w:t>
                                  </w:r>
                                  <w:r w:rsidR="004D3726">
                                    <w:rPr>
                                      <w:lang w:val="en-IN"/>
                                    </w:rPr>
                                    <w:br/>
                                    <w:t>Kids: Yes</w:t>
                                  </w:r>
                                  <w:r w:rsidR="004D3726">
                                    <w:rPr>
                                      <w:lang w:val="en-IN"/>
                                    </w:rPr>
                                    <w:br/>
                                    <w:t>Location: Rochester, Ny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AB459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46C"/>
    <w:multiLevelType w:val="hybridMultilevel"/>
    <w:tmpl w:val="BF0A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2F"/>
    <w:rsid w:val="000F35A4"/>
    <w:rsid w:val="00157B6F"/>
    <w:rsid w:val="00187B92"/>
    <w:rsid w:val="00290188"/>
    <w:rsid w:val="00293B83"/>
    <w:rsid w:val="002B7EA3"/>
    <w:rsid w:val="002C0739"/>
    <w:rsid w:val="0039505A"/>
    <w:rsid w:val="00486E5D"/>
    <w:rsid w:val="004D3726"/>
    <w:rsid w:val="00581FC8"/>
    <w:rsid w:val="006058D7"/>
    <w:rsid w:val="006A3CE7"/>
    <w:rsid w:val="006B6D95"/>
    <w:rsid w:val="006C0D2F"/>
    <w:rsid w:val="007752F2"/>
    <w:rsid w:val="008C33FB"/>
    <w:rsid w:val="00A712D9"/>
    <w:rsid w:val="00AB4593"/>
    <w:rsid w:val="00D70063"/>
    <w:rsid w:val="00DE7C06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074D"/>
  <w15:chartTrackingRefBased/>
  <w15:docId w15:val="{0D5AEFA1-F865-452F-B848-B1739B1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0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7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sephabraham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ephabraha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Entertainment</c:v>
                </c:pt>
                <c:pt idx="1">
                  <c:v>Social</c:v>
                </c:pt>
                <c:pt idx="2">
                  <c:v>Family Time</c:v>
                </c:pt>
                <c:pt idx="3">
                  <c:v>Relaxation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3.6</c:v>
                </c:pt>
                <c:pt idx="1">
                  <c:v>4</c:v>
                </c:pt>
                <c:pt idx="2">
                  <c:v>4.8</c:v>
                </c:pt>
                <c:pt idx="3">
                  <c:v>4.22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F3-4AA7-B18E-F7A2B8DE5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54572280"/>
        <c:axId val="54989352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Entertainment</c:v>
                      </c:pt>
                      <c:pt idx="1">
                        <c:v>Social</c:v>
                      </c:pt>
                      <c:pt idx="2">
                        <c:v>Family Time</c:v>
                      </c:pt>
                      <c:pt idx="3">
                        <c:v>Relaxation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EF3-4AA7-B18E-F7A2B8DE576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Entertainment</c:v>
                      </c:pt>
                      <c:pt idx="1">
                        <c:v>Social</c:v>
                      </c:pt>
                      <c:pt idx="2">
                        <c:v>Family Time</c:v>
                      </c:pt>
                      <c:pt idx="3">
                        <c:v>Relaxation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EF3-4AA7-B18E-F7A2B8DE5767}"/>
                  </c:ext>
                </c:extLst>
              </c15:ser>
            </c15:filteredBarSeries>
          </c:ext>
        </c:extLst>
      </c:barChart>
      <c:catAx>
        <c:axId val="354572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93520"/>
        <c:crosses val="autoZero"/>
        <c:auto val="1"/>
        <c:lblAlgn val="ctr"/>
        <c:lblOffset val="100"/>
        <c:noMultiLvlLbl val="0"/>
      </c:catAx>
      <c:valAx>
        <c:axId val="54989352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572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9C617101A54AB1B68D61C03B039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866BA-D5F6-49A9-907C-11F542F2E8CB}"/>
      </w:docPartPr>
      <w:docPartBody>
        <w:p w:rsidR="00000000" w:rsidRDefault="00451CC0">
          <w:pPr>
            <w:pStyle w:val="809C617101A54AB1B68D61C03B03973D"/>
          </w:pPr>
          <w:r>
            <w:t>Experience</w:t>
          </w:r>
        </w:p>
      </w:docPartBody>
    </w:docPart>
    <w:docPart>
      <w:docPartPr>
        <w:name w:val="B288672FCE7E45B29C8AD7B0CF9E4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9E8B7-9842-4A8E-965A-C9E77CFF5C72}"/>
      </w:docPartPr>
      <w:docPartBody>
        <w:p w:rsidR="00000000" w:rsidRDefault="00451CC0">
          <w:pPr>
            <w:pStyle w:val="B288672FCE7E45B29C8AD7B0CF9E4B29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D55E6E50520145E997D608DE92627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AC48-10AB-4710-9EBB-1776D5EED731}"/>
      </w:docPartPr>
      <w:docPartBody>
        <w:p w:rsidR="00000000" w:rsidRDefault="00451CC0">
          <w:pPr>
            <w:pStyle w:val="D55E6E50520145E997D608DE92627A37"/>
          </w:pPr>
          <w:r>
            <w:t>Position Title</w:t>
          </w:r>
        </w:p>
      </w:docPartBody>
    </w:docPart>
    <w:docPart>
      <w:docPartPr>
        <w:name w:val="5274DBD35D0A4E6DA1534FD54160A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7230B-B0B3-4EBA-B651-8E6DA36128A0}"/>
      </w:docPartPr>
      <w:docPartBody>
        <w:p w:rsidR="00000000" w:rsidRDefault="00451CC0">
          <w:pPr>
            <w:pStyle w:val="5274DBD35D0A4E6DA1534FD54160A41A"/>
          </w:pPr>
          <w:r>
            <w:t>Skills &amp; Abilities</w:t>
          </w:r>
        </w:p>
      </w:docPartBody>
    </w:docPart>
    <w:docPart>
      <w:docPartPr>
        <w:name w:val="2DD505E32FBE4E74B17F51FDF5609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2E16F-268D-4C37-A22C-365D3780F4A9}"/>
      </w:docPartPr>
      <w:docPartBody>
        <w:p w:rsidR="00000000" w:rsidRDefault="00451CC0">
          <w:pPr>
            <w:pStyle w:val="2DD505E32FBE4E74B17F51FDF560918E"/>
          </w:pPr>
          <w:r>
            <w:t>Your Name</w:t>
          </w:r>
        </w:p>
      </w:docPartBody>
    </w:docPart>
    <w:docPart>
      <w:docPartPr>
        <w:name w:val="C7252FDFD237491EBDA8F2C65E0F5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CA8F-A292-4C97-95D7-EAF0C45F5724}"/>
      </w:docPartPr>
      <w:docPartBody>
        <w:p w:rsidR="00000000" w:rsidRDefault="00451CC0">
          <w:pPr>
            <w:pStyle w:val="C7252FDFD237491EBDA8F2C65E0F50A9"/>
          </w:pPr>
          <w:r>
            <w:t>Position Title</w:t>
          </w:r>
        </w:p>
      </w:docPartBody>
    </w:docPart>
    <w:docPart>
      <w:docPartPr>
        <w:name w:val="633B30484F5C482D83B08F1EF4BA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6D1F-0B3A-4EC1-8C77-E5242B43B043}"/>
      </w:docPartPr>
      <w:docPartBody>
        <w:p w:rsidR="00000000" w:rsidRDefault="006C33A8" w:rsidP="006C33A8">
          <w:pPr>
            <w:pStyle w:val="633B30484F5C482D83B08F1EF4BA9BAA"/>
          </w:pPr>
          <w:r>
            <w:t>Vitals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A8"/>
    <w:rsid w:val="00451CC0"/>
    <w:rsid w:val="006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C617101A54AB1B68D61C03B03973D">
    <w:name w:val="809C617101A54AB1B68D61C03B03973D"/>
  </w:style>
  <w:style w:type="paragraph" w:customStyle="1" w:styleId="667F6ED5A34D44BAB0950E4D064E1BDF">
    <w:name w:val="667F6ED5A34D44BAB0950E4D064E1BDF"/>
  </w:style>
  <w:style w:type="paragraph" w:customStyle="1" w:styleId="C98E417266344FE496DA29232EC41918">
    <w:name w:val="C98E417266344FE496DA29232EC41918"/>
  </w:style>
  <w:style w:type="paragraph" w:customStyle="1" w:styleId="2B4239DA00D84D6B952CE6ED909FBE90">
    <w:name w:val="2B4239DA00D84D6B952CE6ED909FBE90"/>
  </w:style>
  <w:style w:type="paragraph" w:customStyle="1" w:styleId="B4E0147902104C64B5EB051BC0694934">
    <w:name w:val="B4E0147902104C64B5EB051BC0694934"/>
  </w:style>
  <w:style w:type="paragraph" w:customStyle="1" w:styleId="66A3608B7A0B4689B77D63C6A69C6260">
    <w:name w:val="66A3608B7A0B4689B77D63C6A69C6260"/>
  </w:style>
  <w:style w:type="paragraph" w:customStyle="1" w:styleId="0EE8DA2EAA524449890B4EDE70D779C2">
    <w:name w:val="0EE8DA2EAA524449890B4EDE70D779C2"/>
  </w:style>
  <w:style w:type="paragraph" w:customStyle="1" w:styleId="CA976459CB6444B6B27D71A607B9B426">
    <w:name w:val="CA976459CB6444B6B27D71A607B9B426"/>
  </w:style>
  <w:style w:type="paragraph" w:customStyle="1" w:styleId="ECE0D554F6434DC1B9B251652ACF32D2">
    <w:name w:val="ECE0D554F6434DC1B9B251652ACF32D2"/>
  </w:style>
  <w:style w:type="paragraph" w:customStyle="1" w:styleId="01C97F05017242E99B5A9CB2B882D194">
    <w:name w:val="01C97F05017242E99B5A9CB2B882D194"/>
  </w:style>
  <w:style w:type="paragraph" w:customStyle="1" w:styleId="34E7A2A1E0E64B088F20D1D0CC1C2440">
    <w:name w:val="34E7A2A1E0E64B088F20D1D0CC1C2440"/>
  </w:style>
  <w:style w:type="paragraph" w:customStyle="1" w:styleId="7E64ED90FA124C2394CBEE379DD4F4EB">
    <w:name w:val="7E64ED90FA124C2394CBEE379DD4F4EB"/>
  </w:style>
  <w:style w:type="paragraph" w:customStyle="1" w:styleId="99BCF4BCD1C944669D77E691A019C3A9">
    <w:name w:val="99BCF4BCD1C944669D77E691A019C3A9"/>
  </w:style>
  <w:style w:type="paragraph" w:customStyle="1" w:styleId="92FA39E9CCA3491B861203001A9C2763">
    <w:name w:val="92FA39E9CCA3491B861203001A9C2763"/>
  </w:style>
  <w:style w:type="paragraph" w:customStyle="1" w:styleId="8824B3779F3C4280A52D59C3725D7FFA">
    <w:name w:val="8824B3779F3C4280A52D59C3725D7FFA"/>
  </w:style>
  <w:style w:type="paragraph" w:customStyle="1" w:styleId="5035F9BBBDCC4B3A92E3AF16D1C2704E">
    <w:name w:val="5035F9BBBDCC4B3A92E3AF16D1C2704E"/>
  </w:style>
  <w:style w:type="paragraph" w:customStyle="1" w:styleId="78777057CFF142FFA9C9A6497901497A">
    <w:name w:val="78777057CFF142FFA9C9A6497901497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88672FCE7E45B29C8AD7B0CF9E4B29">
    <w:name w:val="B288672FCE7E45B29C8AD7B0CF9E4B29"/>
  </w:style>
  <w:style w:type="paragraph" w:customStyle="1" w:styleId="D55E6E50520145E997D608DE92627A37">
    <w:name w:val="D55E6E50520145E997D608DE92627A37"/>
  </w:style>
  <w:style w:type="paragraph" w:customStyle="1" w:styleId="BC507BF2997F47AB80485413EBAF221A">
    <w:name w:val="BC507BF2997F47AB80485413EBAF221A"/>
  </w:style>
  <w:style w:type="paragraph" w:customStyle="1" w:styleId="46315A1D366B42408179440E9A4CD6C8">
    <w:name w:val="46315A1D366B42408179440E9A4CD6C8"/>
  </w:style>
  <w:style w:type="paragraph" w:customStyle="1" w:styleId="5274DBD35D0A4E6DA1534FD54160A41A">
    <w:name w:val="5274DBD35D0A4E6DA1534FD54160A41A"/>
  </w:style>
  <w:style w:type="paragraph" w:customStyle="1" w:styleId="055039BECF32449385D155924FD63332">
    <w:name w:val="055039BECF32449385D155924FD63332"/>
  </w:style>
  <w:style w:type="paragraph" w:customStyle="1" w:styleId="678282BF2EF84CBB928E14AF59BA6A3B">
    <w:name w:val="678282BF2EF84CBB928E14AF59BA6A3B"/>
  </w:style>
  <w:style w:type="paragraph" w:customStyle="1" w:styleId="8D5FB1E5090149C78D8CC42ED30BB209">
    <w:name w:val="8D5FB1E5090149C78D8CC42ED30BB209"/>
  </w:style>
  <w:style w:type="paragraph" w:customStyle="1" w:styleId="BD68885ABB8D43DDBD8EB41376F841EF">
    <w:name w:val="BD68885ABB8D43DDBD8EB41376F841EF"/>
  </w:style>
  <w:style w:type="paragraph" w:customStyle="1" w:styleId="531BD80E014F4EE1AF0E52F8C5F611B0">
    <w:name w:val="531BD80E014F4EE1AF0E52F8C5F611B0"/>
  </w:style>
  <w:style w:type="paragraph" w:customStyle="1" w:styleId="2DD505E32FBE4E74B17F51FDF560918E">
    <w:name w:val="2DD505E32FBE4E74B17F51FDF560918E"/>
  </w:style>
  <w:style w:type="paragraph" w:customStyle="1" w:styleId="C7252FDFD237491EBDA8F2C65E0F50A9">
    <w:name w:val="C7252FDFD237491EBDA8F2C65E0F50A9"/>
  </w:style>
  <w:style w:type="paragraph" w:customStyle="1" w:styleId="D2969E189A7949A1ABC658B640B4D25C">
    <w:name w:val="D2969E189A7949A1ABC658B640B4D25C"/>
    <w:rsid w:val="006C33A8"/>
  </w:style>
  <w:style w:type="paragraph" w:customStyle="1" w:styleId="633B30484F5C482D83B08F1EF4BA9BAA">
    <w:name w:val="633B30484F5C482D83B08F1EF4BA9BAA"/>
    <w:rsid w:val="006C3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D.O.B: 4/2/1978 (38 Years old)
Status: Married
Kids: Yes
Location: Rochester, Ny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62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Joseph</dc:creator>
  <cp:keywords/>
  <dc:description/>
  <cp:lastModifiedBy>Manu Suresh</cp:lastModifiedBy>
  <cp:revision>7</cp:revision>
  <dcterms:created xsi:type="dcterms:W3CDTF">2016-11-05T23:37:00Z</dcterms:created>
  <dcterms:modified xsi:type="dcterms:W3CDTF">2016-11-06T00:39:00Z</dcterms:modified>
</cp:coreProperties>
</file>