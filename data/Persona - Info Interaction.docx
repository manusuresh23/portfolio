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1359901" cy="14293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9901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8FC7A08F62CD415E809BF823EA4899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86E5D" w:rsidRDefault="00492746" w:rsidP="00486E5D">
                                <w:pPr>
                                  <w:pStyle w:val="Title"/>
                                </w:pPr>
                                <w:r>
                                  <w:rPr>
                                    <w:lang w:val="en-IN"/>
                                  </w:rPr>
                                  <w:t>Dinesh Suresh</w:t>
                                </w:r>
                              </w:p>
                            </w:sdtContent>
                          </w:sdt>
                          <w:p w:rsidR="00D70063" w:rsidRDefault="00A80842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94453C03FEC4D18B2B0733138DAEC21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492746">
                                  <w:t>First Year Graduate Student</w:t>
                                </w:r>
                                <w:r w:rsidR="000B4DE7">
                                  <w:br/>
                                  <w:t>Age: 31</w:t>
                                </w:r>
                                <w:r w:rsidR="000B4DE7">
                                  <w:br/>
                                  <w:t>Country of Origin: India</w:t>
                                </w:r>
                                <w:r w:rsidR="000B4DE7">
                                  <w:br/>
                                  <w:t>Experience: 8 Years in IT</w:t>
                                </w:r>
                                <w:r w:rsidR="000B4DE7">
                                  <w:br/>
                                </w:r>
                                <w:r w:rsidR="00492746">
                                  <w:br/>
                                  <w:t>“</w:t>
                                </w:r>
                                <w:r w:rsidR="00492746">
                                  <w:rPr>
                                    <w:caps w:val="0"/>
                                  </w:rPr>
                                  <w:t>I like to take walks with my family and spending time with my son.</w:t>
                                </w:r>
                                <w:r w:rsidR="00492746">
                                  <w:t>”</w:t>
                                </w:r>
                              </w:sdtContent>
                            </w:sdt>
                          </w:p>
                          <w:p w:rsidR="00D70063" w:rsidRDefault="00492746" w:rsidP="00D70063">
                            <w:pPr>
                              <w:pStyle w:val="Heading1"/>
                            </w:pPr>
                            <w:r>
                              <w:t>Values</w:t>
                            </w:r>
                          </w:p>
                          <w:p w:rsidR="00492746" w:rsidRPr="00492746" w:rsidRDefault="00492746" w:rsidP="0049274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</w:pPr>
                            <w:r w:rsidRPr="00492746">
                              <w:t>Values his time with his family</w:t>
                            </w:r>
                          </w:p>
                          <w:p w:rsidR="00492746" w:rsidRPr="00492746" w:rsidRDefault="00492746" w:rsidP="0049274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</w:pPr>
                            <w:r w:rsidRPr="00492746">
                              <w:t>Likes to eat and home and meet other families like his.</w:t>
                            </w:r>
                          </w:p>
                          <w:p w:rsidR="00D70063" w:rsidRDefault="00492746" w:rsidP="0049274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</w:pPr>
                            <w:r w:rsidRPr="00492746">
                              <w:t>He likes to play the flute and look at</w:t>
                            </w:r>
                            <w:r>
                              <w:t xml:space="preserve"> new technological advancements</w:t>
                            </w:r>
                          </w:p>
                          <w:p w:rsidR="000B4DE7" w:rsidRDefault="000B4DE7" w:rsidP="000B4DE7">
                            <w:pPr>
                              <w:pStyle w:val="Heading2"/>
                            </w:pPr>
                            <w:r>
                              <w:t>Pain Points</w:t>
                            </w:r>
                          </w:p>
                          <w:p w:rsidR="000B4DE7" w:rsidRDefault="000B4DE7" w:rsidP="000B4DE7">
                            <w:r w:rsidRPr="000B4DE7">
                              <w:t>Needs to walk a while to get to the bus stop and wants to know how to get a bus pass.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1359901" cy="14293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9901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8FC7A08F62CD415E809BF823EA48991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86E5D" w:rsidRDefault="00492746" w:rsidP="00486E5D">
                          <w:pPr>
                            <w:pStyle w:val="Title"/>
                          </w:pPr>
                          <w:r>
                            <w:rPr>
                              <w:lang w:val="en-IN"/>
                            </w:rPr>
                            <w:t>Dinesh Suresh</w:t>
                          </w:r>
                        </w:p>
                      </w:sdtContent>
                    </w:sdt>
                    <w:p w:rsidR="00D70063" w:rsidRDefault="00A80842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94453C03FEC4D18B2B0733138DAEC21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492746">
                            <w:t>First Year Graduate Student</w:t>
                          </w:r>
                          <w:r w:rsidR="000B4DE7">
                            <w:br/>
                            <w:t>Age: 31</w:t>
                          </w:r>
                          <w:r w:rsidR="000B4DE7">
                            <w:br/>
                            <w:t>Country of Origin: India</w:t>
                          </w:r>
                          <w:r w:rsidR="000B4DE7">
                            <w:br/>
                            <w:t>Experience: 8 Years in IT</w:t>
                          </w:r>
                          <w:r w:rsidR="000B4DE7">
                            <w:br/>
                          </w:r>
                          <w:r w:rsidR="00492746">
                            <w:br/>
                            <w:t>“</w:t>
                          </w:r>
                          <w:r w:rsidR="00492746">
                            <w:rPr>
                              <w:caps w:val="0"/>
                            </w:rPr>
                            <w:t>I like to take walks with my family and spending time with my son.</w:t>
                          </w:r>
                          <w:r w:rsidR="00492746">
                            <w:t>”</w:t>
                          </w:r>
                        </w:sdtContent>
                      </w:sdt>
                    </w:p>
                    <w:p w:rsidR="00D70063" w:rsidRDefault="00492746" w:rsidP="00D70063">
                      <w:pPr>
                        <w:pStyle w:val="Heading1"/>
                      </w:pPr>
                      <w:r>
                        <w:t>Values</w:t>
                      </w:r>
                    </w:p>
                    <w:p w:rsidR="00492746" w:rsidRPr="00492746" w:rsidRDefault="00492746" w:rsidP="0049274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</w:pPr>
                      <w:r w:rsidRPr="00492746">
                        <w:t>Values his time with his family</w:t>
                      </w:r>
                    </w:p>
                    <w:p w:rsidR="00492746" w:rsidRPr="00492746" w:rsidRDefault="00492746" w:rsidP="0049274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</w:pPr>
                      <w:r w:rsidRPr="00492746">
                        <w:t>Likes to eat and home and meet other families like his.</w:t>
                      </w:r>
                    </w:p>
                    <w:p w:rsidR="00D70063" w:rsidRDefault="00492746" w:rsidP="0049274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textAlignment w:val="baseline"/>
                      </w:pPr>
                      <w:r w:rsidRPr="00492746">
                        <w:t>He likes to play the flute and look at</w:t>
                      </w:r>
                      <w:r>
                        <w:t xml:space="preserve"> new technological advancements</w:t>
                      </w:r>
                    </w:p>
                    <w:p w:rsidR="000B4DE7" w:rsidRDefault="000B4DE7" w:rsidP="000B4DE7">
                      <w:pPr>
                        <w:pStyle w:val="Heading2"/>
                      </w:pPr>
                      <w:r>
                        <w:t>Pain Points</w:t>
                      </w:r>
                    </w:p>
                    <w:p w:rsidR="000B4DE7" w:rsidRDefault="000B4DE7" w:rsidP="000B4DE7">
                      <w:r w:rsidRPr="000B4DE7">
                        <w:t>Needs to walk a while to get to the bus stop and wants to know how to get a bus pass.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492746">
        <w:t>A day in</w:t>
      </w:r>
      <w:bookmarkStart w:id="0" w:name="_GoBack"/>
      <w:bookmarkEnd w:id="0"/>
      <w:r w:rsidR="00492746">
        <w:t xml:space="preserve"> his life</w:t>
      </w:r>
    </w:p>
    <w:p w:rsidR="00D70063" w:rsidRDefault="00492746" w:rsidP="00492746">
      <w:r>
        <w:t xml:space="preserve">Dinesh likes to spend a lot of time with his son and tries not to bring school work back home. During </w:t>
      </w:r>
      <w:r>
        <w:t>weekdays,</w:t>
      </w:r>
      <w:r>
        <w:t xml:space="preserve"> he is either in class or completing his GA assignments and doesn’t find much time to take part in club activities. </w:t>
      </w:r>
      <w:r>
        <w:t>O</w:t>
      </w:r>
      <w:r>
        <w:t xml:space="preserve">n </w:t>
      </w:r>
      <w:r>
        <w:t>weekends,</w:t>
      </w:r>
      <w:r>
        <w:t xml:space="preserve"> he either spends time at home or goes out with his family.</w:t>
      </w:r>
    </w:p>
    <w:p w:rsidR="00492746" w:rsidRDefault="00492746" w:rsidP="00492746">
      <w:pPr>
        <w:pStyle w:val="Heading3"/>
      </w:pPr>
      <w:r>
        <w:t>Needs</w:t>
      </w:r>
    </w:p>
    <w:p w:rsidR="00492746" w:rsidRPr="000B4DE7" w:rsidRDefault="00492746" w:rsidP="000B4DE7">
      <w:pPr>
        <w:pStyle w:val="ListParagraph"/>
        <w:numPr>
          <w:ilvl w:val="0"/>
          <w:numId w:val="8"/>
        </w:numPr>
      </w:pPr>
      <w:r w:rsidRPr="000B4DE7">
        <w:t>Housing Needs</w:t>
      </w:r>
    </w:p>
    <w:p w:rsidR="00492746" w:rsidRPr="000B4DE7" w:rsidRDefault="00492746" w:rsidP="000B4DE7">
      <w:pPr>
        <w:pStyle w:val="ListParagraph"/>
        <w:numPr>
          <w:ilvl w:val="1"/>
          <w:numId w:val="10"/>
        </w:numPr>
      </w:pPr>
      <w:r w:rsidRPr="000B4DE7">
        <w:t xml:space="preserve">Needs to stay close to campus since he will be travelling </w:t>
      </w:r>
      <w:r w:rsidRPr="000B4DE7">
        <w:t>every day</w:t>
      </w:r>
      <w:r w:rsidRPr="000B4DE7">
        <w:t>.</w:t>
      </w:r>
    </w:p>
    <w:p w:rsidR="00492746" w:rsidRPr="000B4DE7" w:rsidRDefault="00492746" w:rsidP="000B4DE7">
      <w:pPr>
        <w:pStyle w:val="ListParagraph"/>
        <w:numPr>
          <w:ilvl w:val="1"/>
          <w:numId w:val="10"/>
        </w:numPr>
      </w:pPr>
      <w:r w:rsidRPr="000B4DE7">
        <w:t xml:space="preserve">Wants to stay in a friendly and safe </w:t>
      </w:r>
      <w:r w:rsidRPr="000B4DE7">
        <w:t>neighborhood</w:t>
      </w:r>
      <w:r w:rsidRPr="000B4DE7">
        <w:t xml:space="preserve"> since his wife and son will be at home.</w:t>
      </w:r>
    </w:p>
    <w:p w:rsidR="00492746" w:rsidRPr="000B4DE7" w:rsidRDefault="00492746" w:rsidP="000B4DE7">
      <w:pPr>
        <w:pStyle w:val="ListParagraph"/>
        <w:numPr>
          <w:ilvl w:val="0"/>
          <w:numId w:val="8"/>
        </w:numPr>
      </w:pPr>
      <w:r w:rsidRPr="000B4DE7">
        <w:t>Transportation Needs</w:t>
      </w:r>
    </w:p>
    <w:p w:rsidR="00492746" w:rsidRPr="000B4DE7" w:rsidRDefault="00492746" w:rsidP="000B4DE7">
      <w:pPr>
        <w:pStyle w:val="ListParagraph"/>
        <w:numPr>
          <w:ilvl w:val="1"/>
          <w:numId w:val="10"/>
        </w:numPr>
      </w:pPr>
      <w:r w:rsidRPr="000B4DE7">
        <w:t>He prefers to use public transport and read while travelling</w:t>
      </w:r>
    </w:p>
    <w:p w:rsidR="00492746" w:rsidRPr="000B4DE7" w:rsidRDefault="00492746" w:rsidP="000B4DE7">
      <w:pPr>
        <w:pStyle w:val="ListParagraph"/>
        <w:numPr>
          <w:ilvl w:val="1"/>
          <w:numId w:val="10"/>
        </w:numPr>
      </w:pPr>
      <w:r w:rsidRPr="000B4DE7">
        <w:t>He might need to rent a car during long weekends.</w:t>
      </w:r>
    </w:p>
    <w:p w:rsidR="00492746" w:rsidRPr="000B4DE7" w:rsidRDefault="00492746" w:rsidP="000B4DE7">
      <w:pPr>
        <w:pStyle w:val="ListParagraph"/>
        <w:numPr>
          <w:ilvl w:val="0"/>
          <w:numId w:val="8"/>
        </w:numPr>
      </w:pPr>
      <w:r w:rsidRPr="000B4DE7">
        <w:t>Food Needs</w:t>
      </w:r>
    </w:p>
    <w:p w:rsidR="00492746" w:rsidRDefault="00492746" w:rsidP="000B4DE7">
      <w:pPr>
        <w:pStyle w:val="ListParagraph"/>
        <w:numPr>
          <w:ilvl w:val="1"/>
          <w:numId w:val="10"/>
        </w:numPr>
      </w:pPr>
      <w:r w:rsidRPr="000B4DE7">
        <w:t>Prefers to eat at home but likes to explore different food styles</w:t>
      </w:r>
    </w:p>
    <w:p w:rsidR="00492746" w:rsidRPr="000B4DE7" w:rsidRDefault="00492746" w:rsidP="000B4DE7">
      <w:pPr>
        <w:pStyle w:val="Heading3"/>
      </w:pPr>
      <w:r>
        <w:t>Motivation</w:t>
      </w:r>
    </w:p>
    <w:p w:rsidR="00492746" w:rsidRPr="00492746" w:rsidRDefault="00492746" w:rsidP="004927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70063" w:rsidRDefault="00492746" w:rsidP="00D70063">
      <w:r>
        <w:rPr>
          <w:noProof/>
        </w:rPr>
        <w:drawing>
          <wp:inline distT="0" distB="0" distL="0" distR="0">
            <wp:extent cx="3996055" cy="2331085"/>
            <wp:effectExtent l="0" t="0" r="4445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70063" w:rsidSect="00FD7C0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842" w:rsidRDefault="00A80842" w:rsidP="00187B92">
      <w:pPr>
        <w:spacing w:after="0" w:line="240" w:lineRule="auto"/>
      </w:pPr>
      <w:r>
        <w:separator/>
      </w:r>
    </w:p>
  </w:endnote>
  <w:endnote w:type="continuationSeparator" w:id="0">
    <w:p w:rsidR="00A80842" w:rsidRDefault="00A8084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842" w:rsidRDefault="00A80842" w:rsidP="00187B92">
      <w:pPr>
        <w:spacing w:after="0" w:line="240" w:lineRule="auto"/>
      </w:pPr>
      <w:r>
        <w:separator/>
      </w:r>
    </w:p>
  </w:footnote>
  <w:footnote w:type="continuationSeparator" w:id="0">
    <w:p w:rsidR="00A80842" w:rsidRDefault="00A80842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DE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5A27482F55B46F08FED7FB01157A18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492746" w:rsidP="00187B92">
                                        <w:pPr>
                                          <w:pStyle w:val="Title"/>
                                        </w:pPr>
                                        <w:r>
                                          <w:rPr>
                                            <w:lang w:val="en-IN"/>
                                          </w:rPr>
                                          <w:t>Dinesh Suresh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A80842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1AA9AF5F7B2141E0A1BF1D422C5C6E70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0B4DE7">
                                          <w:rPr>
                                            <w:lang w:val="en-IN"/>
                                          </w:rPr>
                                          <w:t>First Year Graduate Student</w:t>
                                        </w:r>
                                        <w:r w:rsidR="000B4DE7">
                                          <w:rPr>
                                            <w:lang w:val="en-IN"/>
                                          </w:rPr>
                                          <w:br/>
                                          <w:t>Age: 31</w:t>
                                        </w:r>
                                        <w:r w:rsidR="000B4DE7">
                                          <w:rPr>
                                            <w:lang w:val="en-IN"/>
                                          </w:rPr>
                                          <w:br/>
                                          <w:t>Country of Origin: India</w:t>
                                        </w:r>
                                        <w:r w:rsidR="000B4DE7">
                                          <w:rPr>
                                            <w:lang w:val="en-IN"/>
                                          </w:rPr>
                                          <w:br/>
                                          <w:t>Experience: 8 Years in IT</w:t>
                                        </w:r>
                                        <w:r w:rsidR="000B4DE7">
                                          <w:rPr>
                                            <w:lang w:val="en-IN"/>
                                          </w:rPr>
                                          <w:br/>
                                        </w:r>
                                        <w:r w:rsidR="000B4DE7">
                                          <w:rPr>
                                            <w:lang w:val="en-IN"/>
                                          </w:rPr>
                                          <w:br/>
                                          <w:t>“I like to take walks with my family and spending time with my son.”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A80842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5A27482F55B46F08FED7FB01157A18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492746" w:rsidP="00187B92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val="en-IN"/>
                                    </w:rPr>
                                    <w:t>Dinesh Suresh</w:t>
                                  </w:r>
                                </w:p>
                              </w:sdtContent>
                            </w:sdt>
                            <w:p w:rsidR="002C0739" w:rsidRPr="00970D57" w:rsidRDefault="00A80842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1AA9AF5F7B2141E0A1BF1D422C5C6E70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0B4DE7">
                                    <w:rPr>
                                      <w:lang w:val="en-IN"/>
                                    </w:rPr>
                                    <w:t>First Year Graduate Student</w:t>
                                  </w:r>
                                  <w:r w:rsidR="000B4DE7">
                                    <w:rPr>
                                      <w:lang w:val="en-IN"/>
                                    </w:rPr>
                                    <w:br/>
                                    <w:t>Age: 31</w:t>
                                  </w:r>
                                  <w:r w:rsidR="000B4DE7">
                                    <w:rPr>
                                      <w:lang w:val="en-IN"/>
                                    </w:rPr>
                                    <w:br/>
                                    <w:t>Country of Origin: India</w:t>
                                  </w:r>
                                  <w:r w:rsidR="000B4DE7">
                                    <w:rPr>
                                      <w:lang w:val="en-IN"/>
                                    </w:rPr>
                                    <w:br/>
                                    <w:t>Experience: 8 Years in IT</w:t>
                                  </w:r>
                                  <w:r w:rsidR="000B4DE7">
                                    <w:rPr>
                                      <w:lang w:val="en-IN"/>
                                    </w:rPr>
                                    <w:br/>
                                  </w:r>
                                  <w:r w:rsidR="000B4DE7">
                                    <w:rPr>
                                      <w:lang w:val="en-IN"/>
                                    </w:rPr>
                                    <w:br/>
                                    <w:t>“I like to take walks with my family and spending time with my son.”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A80842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A8"/>
    <w:multiLevelType w:val="multilevel"/>
    <w:tmpl w:val="646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642"/>
    <w:multiLevelType w:val="multilevel"/>
    <w:tmpl w:val="D02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4A2A"/>
    <w:multiLevelType w:val="hybridMultilevel"/>
    <w:tmpl w:val="F2F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4C50"/>
    <w:multiLevelType w:val="hybridMultilevel"/>
    <w:tmpl w:val="B632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109CE"/>
    <w:multiLevelType w:val="multilevel"/>
    <w:tmpl w:val="BAF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40D1E"/>
    <w:multiLevelType w:val="hybridMultilevel"/>
    <w:tmpl w:val="F6D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82717"/>
    <w:multiLevelType w:val="hybridMultilevel"/>
    <w:tmpl w:val="CEA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A7E0D"/>
    <w:multiLevelType w:val="hybridMultilevel"/>
    <w:tmpl w:val="FEA6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46"/>
    <w:rsid w:val="000B4DE7"/>
    <w:rsid w:val="00157B6F"/>
    <w:rsid w:val="00187B92"/>
    <w:rsid w:val="00293B83"/>
    <w:rsid w:val="002C0739"/>
    <w:rsid w:val="0039505A"/>
    <w:rsid w:val="00486E5D"/>
    <w:rsid w:val="00492746"/>
    <w:rsid w:val="00581FC8"/>
    <w:rsid w:val="006A3CE7"/>
    <w:rsid w:val="006B6D95"/>
    <w:rsid w:val="008C33FB"/>
    <w:rsid w:val="00A80842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E2112"/>
  <w15:chartTrackingRefBased/>
  <w15:docId w15:val="{B55C96C4-6782-4961-8256-76A4DD84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92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Motivation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Family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0%</c:formatCode>
                <c:ptCount val="1"/>
                <c:pt idx="0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22-4927-8ED1-3177DFD6CB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Transport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0%</c:formatCode>
                <c:ptCount val="1"/>
                <c:pt idx="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22-4927-8ED1-3177DFD6CB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Work and Studies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0%</c:formatCode>
                <c:ptCount val="1"/>
                <c:pt idx="0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22-4927-8ED1-3177DFD6CBB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74217904"/>
        <c:axId val="374218232"/>
      </c:barChart>
      <c:catAx>
        <c:axId val="374217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218232"/>
        <c:crosses val="autoZero"/>
        <c:auto val="1"/>
        <c:lblAlgn val="ctr"/>
        <c:lblOffset val="100"/>
        <c:noMultiLvlLbl val="0"/>
      </c:catAx>
      <c:valAx>
        <c:axId val="3742182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</a:t>
                </a:r>
                <a:r>
                  <a:rPr lang="en-US" baseline="0"/>
                  <a:t>e Spent (per Day)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crossAx val="37421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C7A08F62CD415E809BF823EA48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DF98-ADEA-46DC-877D-8731DD82ECDF}"/>
      </w:docPartPr>
      <w:docPartBody>
        <w:p w:rsidR="00000000" w:rsidRDefault="00E75508">
          <w:pPr>
            <w:pStyle w:val="8FC7A08F62CD415E809BF823EA489918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94453C03FEC4D18B2B0733138DAE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F5E7-CE07-48E3-B1EF-8DC022613897}"/>
      </w:docPartPr>
      <w:docPartBody>
        <w:p w:rsidR="00000000" w:rsidRDefault="00E75508">
          <w:pPr>
            <w:pStyle w:val="194453C03FEC4D18B2B0733138DAEC21"/>
          </w:pPr>
          <w:r>
            <w:t>Position Title</w:t>
          </w:r>
        </w:p>
      </w:docPartBody>
    </w:docPart>
    <w:docPart>
      <w:docPartPr>
        <w:name w:val="B5A27482F55B46F08FED7FB01157A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EF3BF-C021-4427-A1F3-078AC8B06326}"/>
      </w:docPartPr>
      <w:docPartBody>
        <w:p w:rsidR="00000000" w:rsidRDefault="00E75508">
          <w:pPr>
            <w:pStyle w:val="B5A27482F55B46F08FED7FB01157A187"/>
          </w:pPr>
          <w:r>
            <w:t>Your Name</w:t>
          </w:r>
        </w:p>
      </w:docPartBody>
    </w:docPart>
    <w:docPart>
      <w:docPartPr>
        <w:name w:val="1AA9AF5F7B2141E0A1BF1D422C5C6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409C6-A874-49EB-A94C-33B373981DFB}"/>
      </w:docPartPr>
      <w:docPartBody>
        <w:p w:rsidR="00000000" w:rsidRDefault="00E75508">
          <w:pPr>
            <w:pStyle w:val="1AA9AF5F7B2141E0A1BF1D422C5C6E70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08"/>
    <w:rsid w:val="00E7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56690CD1D641D7AC27B4AFFFC242D6">
    <w:name w:val="5256690CD1D641D7AC27B4AFFFC242D6"/>
  </w:style>
  <w:style w:type="paragraph" w:customStyle="1" w:styleId="BB8F67391B7347E29998071F6014EE45">
    <w:name w:val="BB8F67391B7347E29998071F6014EE45"/>
  </w:style>
  <w:style w:type="paragraph" w:customStyle="1" w:styleId="F60BBCFEE868467E98D66BFCAA6E5FA5">
    <w:name w:val="F60BBCFEE868467E98D66BFCAA6E5FA5"/>
  </w:style>
  <w:style w:type="paragraph" w:customStyle="1" w:styleId="09835B201081454A91A51323D96F2461">
    <w:name w:val="09835B201081454A91A51323D96F2461"/>
  </w:style>
  <w:style w:type="paragraph" w:customStyle="1" w:styleId="AE806AED402348FFA94B5E9D8D53479D">
    <w:name w:val="AE806AED402348FFA94B5E9D8D53479D"/>
  </w:style>
  <w:style w:type="paragraph" w:customStyle="1" w:styleId="30C68212FB5C4DE29085A8BFD5E526E5">
    <w:name w:val="30C68212FB5C4DE29085A8BFD5E526E5"/>
  </w:style>
  <w:style w:type="paragraph" w:customStyle="1" w:styleId="A1A7684FC5C648859276FB8A5206D521">
    <w:name w:val="A1A7684FC5C648859276FB8A5206D521"/>
  </w:style>
  <w:style w:type="paragraph" w:customStyle="1" w:styleId="6DA7167D0A6342D192DEF1DD855C1685">
    <w:name w:val="6DA7167D0A6342D192DEF1DD855C1685"/>
  </w:style>
  <w:style w:type="paragraph" w:customStyle="1" w:styleId="065C367C7AAC48CAA5B090AC38E1F4D1">
    <w:name w:val="065C367C7AAC48CAA5B090AC38E1F4D1"/>
  </w:style>
  <w:style w:type="paragraph" w:customStyle="1" w:styleId="046D619D420D4FC681BB30394395C4F8">
    <w:name w:val="046D619D420D4FC681BB30394395C4F8"/>
  </w:style>
  <w:style w:type="paragraph" w:customStyle="1" w:styleId="8CB56D21C0E444D4B14B518A64D3DFFE">
    <w:name w:val="8CB56D21C0E444D4B14B518A64D3DFFE"/>
  </w:style>
  <w:style w:type="paragraph" w:customStyle="1" w:styleId="964C27E9BE1141CE87194BD2EBCF9BB9">
    <w:name w:val="964C27E9BE1141CE87194BD2EBCF9BB9"/>
  </w:style>
  <w:style w:type="paragraph" w:customStyle="1" w:styleId="16343C67D21942BFB8D7C7068C5233B5">
    <w:name w:val="16343C67D21942BFB8D7C7068C5233B5"/>
  </w:style>
  <w:style w:type="paragraph" w:customStyle="1" w:styleId="84881D57EDAB443EB130E96EAA2F43C6">
    <w:name w:val="84881D57EDAB443EB130E96EAA2F43C6"/>
  </w:style>
  <w:style w:type="paragraph" w:customStyle="1" w:styleId="F4549860ACD143988779ACD586347828">
    <w:name w:val="F4549860ACD143988779ACD586347828"/>
  </w:style>
  <w:style w:type="paragraph" w:customStyle="1" w:styleId="1E0915F487774E6FB4EBFB84ACBC868F">
    <w:name w:val="1E0915F487774E6FB4EBFB84ACBC868F"/>
  </w:style>
  <w:style w:type="paragraph" w:customStyle="1" w:styleId="2B046D27C0434529AFDEE042F8968574">
    <w:name w:val="2B046D27C0434529AFDEE042F896857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C7A08F62CD415E809BF823EA489918">
    <w:name w:val="8FC7A08F62CD415E809BF823EA489918"/>
  </w:style>
  <w:style w:type="paragraph" w:customStyle="1" w:styleId="194453C03FEC4D18B2B0733138DAEC21">
    <w:name w:val="194453C03FEC4D18B2B0733138DAEC21"/>
  </w:style>
  <w:style w:type="paragraph" w:customStyle="1" w:styleId="DCD6FB6FDFDD4CE398949160125EDB46">
    <w:name w:val="DCD6FB6FDFDD4CE398949160125EDB46"/>
  </w:style>
  <w:style w:type="paragraph" w:customStyle="1" w:styleId="16C42A03A2164BF4B5B7CA576362B062">
    <w:name w:val="16C42A03A2164BF4B5B7CA576362B062"/>
  </w:style>
  <w:style w:type="paragraph" w:customStyle="1" w:styleId="8276F76F36BA484291B6AAE27453CE6D">
    <w:name w:val="8276F76F36BA484291B6AAE27453CE6D"/>
  </w:style>
  <w:style w:type="paragraph" w:customStyle="1" w:styleId="87B078195285420AA81A48D323C50A68">
    <w:name w:val="87B078195285420AA81A48D323C50A68"/>
  </w:style>
  <w:style w:type="paragraph" w:customStyle="1" w:styleId="55E5E2E22FC5430982EBAAA63097F1EC">
    <w:name w:val="55E5E2E22FC5430982EBAAA63097F1EC"/>
  </w:style>
  <w:style w:type="paragraph" w:customStyle="1" w:styleId="9C95BAD0D9784CD2A46712C1F2C3E443">
    <w:name w:val="9C95BAD0D9784CD2A46712C1F2C3E443"/>
  </w:style>
  <w:style w:type="paragraph" w:customStyle="1" w:styleId="6FA3B6F900964E2EB3A4035F66341055">
    <w:name w:val="6FA3B6F900964E2EB3A4035F66341055"/>
  </w:style>
  <w:style w:type="paragraph" w:customStyle="1" w:styleId="32594DA005644B209A77679A2A38D4E8">
    <w:name w:val="32594DA005644B209A77679A2A38D4E8"/>
  </w:style>
  <w:style w:type="paragraph" w:customStyle="1" w:styleId="B5A27482F55B46F08FED7FB01157A187">
    <w:name w:val="B5A27482F55B46F08FED7FB01157A187"/>
  </w:style>
  <w:style w:type="paragraph" w:customStyle="1" w:styleId="1AA9AF5F7B2141E0A1BF1D422C5C6E70">
    <w:name w:val="1AA9AF5F7B2141E0A1BF1D422C5C6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First Year Graduate Student
Age: 31
Country of Origin: India
Experience: 8 Years in IT
“I like to take walks with my family and spending time with my son.”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29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Suresh</dc:creator>
  <cp:keywords/>
  <dc:description/>
  <cp:lastModifiedBy>Manu Suresh</cp:lastModifiedBy>
  <cp:revision>1</cp:revision>
  <dcterms:created xsi:type="dcterms:W3CDTF">2016-12-25T04:09:00Z</dcterms:created>
  <dcterms:modified xsi:type="dcterms:W3CDTF">2016-12-25T04:38:00Z</dcterms:modified>
</cp:coreProperties>
</file>